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00FB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6121" w:type="dxa"/>
          </w:tcPr>
          <w:sdt>
            <w:sdtPr>
              <w:rPr>
                <w:color w:val="ED7D31" w:themeColor="accent2"/>
              </w:rPr>
              <w:alias w:val="Enter company name:"/>
              <w:tag w:val="Enter company name:"/>
              <w:id w:val="742448575"/>
              <w:placeholder>
                <w:docPart w:val="7F88F44E39354428BE514229E34C610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24AE2" w:rsidRPr="006224C3" w:rsidRDefault="007040E6" w:rsidP="006224C3">
                <w:pPr>
                  <w:pStyle w:val="Heading2"/>
                  <w:outlineLvl w:val="1"/>
                </w:pPr>
                <w:r w:rsidRPr="007040E6">
                  <w:rPr>
                    <w:color w:val="ED7D31" w:themeColor="accent2"/>
                  </w:rPr>
                  <w:t>AutoPart Software</w:t>
                </w:r>
              </w:p>
            </w:sdtContent>
          </w:sdt>
          <w:p w:rsidR="00424AE2" w:rsidRDefault="00424AE2" w:rsidP="007040E6">
            <w:pPr>
              <w:rPr>
                <w:rStyle w:val="SubtleEmphasis"/>
              </w:rPr>
            </w:pPr>
          </w:p>
        </w:tc>
        <w:tc>
          <w:tcPr>
            <w:tcW w:w="4679" w:type="dxa"/>
          </w:tcPr>
          <w:p w:rsidR="00424AE2" w:rsidRDefault="0071659C">
            <w:pPr>
              <w:pStyle w:val="Heading1"/>
              <w:outlineLvl w:val="0"/>
            </w:pPr>
            <w:sdt>
              <w:sdtPr>
                <w:rPr>
                  <w:i/>
                  <w:iCs/>
                  <w:color w:val="404040" w:themeColor="text1" w:themeTint="BF"/>
                </w:rPr>
                <w:alias w:val="Enter invoice title:"/>
                <w:tag w:val="Enter invoice title:"/>
                <w:id w:val="-1179187343"/>
                <w:placeholder>
                  <w:docPart w:val="B3F20C08FD0B401798E465C7822D87A8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  <w:color w:val="2E74B5" w:themeColor="accent1" w:themeShade="BF"/>
                </w:rPr>
              </w:sdtEndPr>
              <w:sdtContent>
                <w:r w:rsidR="007939A3">
                  <w:t>invoice</w:t>
                </w:r>
              </w:sdtContent>
            </w:sdt>
          </w:p>
        </w:tc>
      </w:tr>
      <w:tr w:rsidR="00424AE2" w:rsidTr="00FB29E4">
        <w:trPr>
          <w:trHeight w:val="1349"/>
        </w:trPr>
        <w:tc>
          <w:tcPr>
            <w:tcW w:w="6121" w:type="dxa"/>
          </w:tcPr>
          <w:p w:rsidR="007040E6" w:rsidRPr="007836FE" w:rsidRDefault="007836FE" w:rsidP="00BB5412">
            <w:pPr>
              <w:pStyle w:val="ContactInfo"/>
              <w:rPr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FROM</w:t>
            </w:r>
          </w:p>
          <w:p w:rsidR="00424AE2" w:rsidRPr="00BB5412" w:rsidRDefault="007836FE" w:rsidP="00BB5412">
            <w:pPr>
              <w:pStyle w:val="ContactInfo"/>
            </w:pPr>
            <w:r>
              <w:t>AutoPart Developer</w:t>
            </w:r>
          </w:p>
          <w:p w:rsidR="00424AE2" w:rsidRPr="00BB5412" w:rsidRDefault="007040E6" w:rsidP="00BB5412">
            <w:pPr>
              <w:pStyle w:val="ContactInfo"/>
            </w:pPr>
            <w:r>
              <w:t>Jl. Mendungan No 16, Pabelan , Kartasura</w:t>
            </w:r>
          </w:p>
          <w:p w:rsidR="00424AE2" w:rsidRPr="00BB5412" w:rsidRDefault="0071659C" w:rsidP="00BB5412">
            <w:pPr>
              <w:pStyle w:val="ContactInfo"/>
            </w:pPr>
            <w:sdt>
              <w:sdtPr>
                <w:alias w:val="Phone:"/>
                <w:tag w:val="Phone:"/>
                <w:id w:val="1956438915"/>
                <w:placeholder>
                  <w:docPart w:val="EB0FAC197C0942D3A474951653C0C617"/>
                </w:placeholder>
                <w:showingPlcHdr/>
                <w15:appearance w15:val="hidden"/>
              </w:sdtPr>
              <w:sdtEndPr/>
              <w:sdtContent>
                <w:r w:rsidR="007939A3" w:rsidRPr="00BB5412">
                  <w:t>Phone</w:t>
                </w:r>
              </w:sdtContent>
            </w:sdt>
            <w:r w:rsidR="00366DD3" w:rsidRPr="00BB5412">
              <w:t xml:space="preserve"> </w:t>
            </w:r>
            <w:r w:rsidR="007040E6" w:rsidRPr="007836FE">
              <w:rPr>
                <w:i/>
              </w:rPr>
              <w:t>087734946272</w:t>
            </w:r>
            <w:r w:rsidR="00366DD3" w:rsidRPr="00BB5412">
              <w:t xml:space="preserve"> </w:t>
            </w:r>
          </w:p>
          <w:p w:rsidR="00424AE2" w:rsidRDefault="0071659C" w:rsidP="007040E6">
            <w:pPr>
              <w:pStyle w:val="ContactInfo"/>
            </w:pPr>
            <w:sdt>
              <w:sdtPr>
                <w:alias w:val="Enter company email:"/>
                <w:tag w:val="Enter company email:"/>
                <w:id w:val="628825344"/>
                <w:placeholder>
                  <w:docPart w:val="82A2D20C89F64081B6309DEC65BFD500"/>
                </w:placeholder>
                <w:temporary/>
                <w:showingPlcHdr/>
                <w15:appearance w15:val="hidden"/>
              </w:sdtPr>
              <w:sdtEndPr/>
              <w:sdtContent>
                <w:r w:rsidR="00366DD3" w:rsidRPr="00BB5412">
                  <w:t>Email</w:t>
                </w:r>
              </w:sdtContent>
            </w:sdt>
            <w:r w:rsidR="00366DD3" w:rsidRPr="00BB5412">
              <w:t xml:space="preserve"> </w:t>
            </w:r>
            <w:sdt>
              <w:sdtPr>
                <w:alias w:val="Separator:"/>
                <w:tag w:val="Separator:"/>
                <w:id w:val="168380654"/>
                <w:placeholder>
                  <w:docPart w:val="1C79A03496FD4053916F4999BA7986F1"/>
                </w:placeholder>
                <w:temporary/>
                <w:showingPlcHdr/>
                <w15:appearance w15:val="hidden"/>
              </w:sdtPr>
              <w:sdtEndPr/>
              <w:sdtContent>
                <w:r w:rsidR="00780CA3">
                  <w:t>|</w:t>
                </w:r>
              </w:sdtContent>
            </w:sdt>
            <w:r w:rsidR="00780CA3">
              <w:t xml:space="preserve"> </w:t>
            </w:r>
            <w:hyperlink r:id="rId7" w:history="1">
              <w:r w:rsidR="007040E6" w:rsidRPr="0036129D">
                <w:rPr>
                  <w:rStyle w:val="Hyperlink"/>
                </w:rPr>
                <w:t>febrian.manda@gmail.com</w:t>
              </w:r>
            </w:hyperlink>
          </w:p>
          <w:p w:rsidR="007040E6" w:rsidRDefault="007040E6" w:rsidP="007040E6">
            <w:pPr>
              <w:pStyle w:val="ContactInfo"/>
            </w:pPr>
          </w:p>
        </w:tc>
        <w:tc>
          <w:tcPr>
            <w:tcW w:w="4679" w:type="dxa"/>
          </w:tcPr>
          <w:p w:rsidR="00424AE2" w:rsidRDefault="0071659C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D92F2BC7AABE471B91A896E046063DF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7040E6">
              <w:t>INV/190</w:t>
            </w:r>
            <w:r w:rsidR="00D4373B">
              <w:t>9</w:t>
            </w:r>
            <w:r w:rsidR="007040E6">
              <w:t>/000</w:t>
            </w:r>
            <w:r w:rsidR="00AC1A38">
              <w:t>2</w:t>
            </w:r>
          </w:p>
          <w:p w:rsidR="00424AE2" w:rsidRDefault="00AA1304" w:rsidP="00AC1A38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94BF020425C843CF9A103DD80F57F9A0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7040E6">
              <w:t>2019-0</w:t>
            </w:r>
            <w:r w:rsidR="00D4373B">
              <w:t>9</w:t>
            </w:r>
            <w:r w:rsidR="007040E6">
              <w:t>-</w:t>
            </w:r>
            <w:r w:rsidR="00AC1A38">
              <w:t>21</w:t>
            </w:r>
          </w:p>
        </w:tc>
      </w:tr>
      <w:tr w:rsidR="00424AE2" w:rsidTr="00FB29E4">
        <w:trPr>
          <w:trHeight w:val="1871"/>
        </w:trPr>
        <w:tc>
          <w:tcPr>
            <w:tcW w:w="6121" w:type="dxa"/>
          </w:tcPr>
          <w:p w:rsidR="00424AE2" w:rsidRDefault="0071659C" w:rsidP="00553E6E">
            <w:pPr>
              <w:pStyle w:val="ContactInfo"/>
            </w:pPr>
            <w:sdt>
              <w:sdtPr>
                <w:rPr>
                  <w:rStyle w:val="Strong"/>
                </w:rPr>
                <w:alias w:val="To:"/>
                <w:tag w:val="To:"/>
                <w:id w:val="-607115967"/>
                <w:placeholder>
                  <w:docPart w:val="CE4B690F24284654972C3CA3F001094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7836FE">
                  <w:rPr>
                    <w:b/>
                    <w:color w:val="5B9BD5" w:themeColor="accent1"/>
                  </w:rPr>
                  <w:t>TO</w:t>
                </w:r>
              </w:sdtContent>
            </w:sdt>
          </w:p>
          <w:p w:rsidR="00424AE2" w:rsidRPr="00BB5412" w:rsidRDefault="007040E6" w:rsidP="00BB5412">
            <w:pPr>
              <w:pStyle w:val="ContactInfo"/>
            </w:pPr>
            <w:r>
              <w:t>Bpk Harmoko</w:t>
            </w:r>
          </w:p>
          <w:p w:rsidR="00424AE2" w:rsidRPr="00BB5412" w:rsidRDefault="007040E6" w:rsidP="00BB5412">
            <w:pPr>
              <w:pStyle w:val="ContactInfo"/>
            </w:pPr>
            <w:r>
              <w:rPr>
                <w:rFonts w:cstheme="minorHAnsi"/>
              </w:rPr>
              <w:t>Bengkel Motoroli</w:t>
            </w:r>
          </w:p>
          <w:p w:rsidR="007040E6" w:rsidRDefault="007040E6" w:rsidP="007040E6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Nusukan, Surakarta</w:t>
            </w:r>
          </w:p>
          <w:p w:rsidR="00424AE2" w:rsidRDefault="007040E6" w:rsidP="00BB5412">
            <w:pPr>
              <w:pStyle w:val="ContactInfo"/>
            </w:pPr>
            <w:r>
              <w:rPr>
                <w:rFonts w:cstheme="minorHAnsi"/>
              </w:rPr>
              <w:t>085642097021</w:t>
            </w:r>
          </w:p>
        </w:tc>
        <w:tc>
          <w:tcPr>
            <w:tcW w:w="4679" w:type="dxa"/>
          </w:tcPr>
          <w:p w:rsidR="00424AE2" w:rsidRDefault="0071659C">
            <w:pPr>
              <w:pStyle w:val="Rightalign"/>
            </w:pPr>
            <w:sdt>
              <w:sdtPr>
                <w:rPr>
                  <w:rStyle w:val="Strong"/>
                </w:rPr>
                <w:alias w:val="For:"/>
                <w:tag w:val="For:"/>
                <w:id w:val="-154154067"/>
                <w:placeholder>
                  <w:docPart w:val="BD7A10673869420081B81D8DF59B47BA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FOR</w:t>
                </w:r>
              </w:sdtContent>
            </w:sdt>
            <w:r w:rsidR="00366DD3">
              <w:t xml:space="preserve"> </w:t>
            </w:r>
            <w:r w:rsidR="007040E6">
              <w:t>Software Maitenance</w:t>
            </w:r>
          </w:p>
          <w:p w:rsidR="00424AE2" w:rsidRDefault="00424AE2" w:rsidP="007040E6">
            <w:pPr>
              <w:pStyle w:val="Rightalign"/>
            </w:pPr>
          </w:p>
        </w:tc>
      </w:tr>
    </w:tbl>
    <w:p w:rsidR="007836FE" w:rsidRDefault="007836FE" w:rsidP="007836FE">
      <w:pPr>
        <w:rPr>
          <w:rFonts w:cstheme="minorHAnsi"/>
          <w:i/>
          <w:color w:val="auto"/>
        </w:rPr>
      </w:pP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D4373B" w:rsidTr="004A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D4373B" w:rsidRPr="006224C3" w:rsidRDefault="00D4373B" w:rsidP="00AC1A38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 xml:space="preserve">Maintenance System </w:t>
            </w:r>
          </w:p>
        </w:tc>
        <w:tc>
          <w:tcPr>
            <w:tcW w:w="2247" w:type="dxa"/>
            <w:vAlign w:val="center"/>
          </w:tcPr>
          <w:p w:rsidR="00D4373B" w:rsidRPr="006224C3" w:rsidRDefault="00D4373B" w:rsidP="004A218F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</w:p>
        </w:tc>
      </w:tr>
      <w:tr w:rsidR="00D4373B" w:rsidTr="004A2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D4373B" w:rsidRPr="00D4373B" w:rsidRDefault="00D4373B" w:rsidP="00AC1A38">
            <w:pPr>
              <w:pStyle w:val="ListParagraph"/>
              <w:numPr>
                <w:ilvl w:val="0"/>
                <w:numId w:val="13"/>
              </w:numPr>
            </w:pPr>
            <w:r>
              <w:t>[</w:t>
            </w:r>
            <w:r w:rsidR="00AC1A38">
              <w:t>New</w:t>
            </w:r>
            <w:r>
              <w:t xml:space="preserve">] </w:t>
            </w:r>
            <w:r w:rsidR="00AC1A38">
              <w:t>Cetak File Transfer Request</w:t>
            </w:r>
          </w:p>
        </w:tc>
        <w:tc>
          <w:tcPr>
            <w:tcW w:w="2247" w:type="dxa"/>
          </w:tcPr>
          <w:p w:rsidR="00D4373B" w:rsidRDefault="00D4373B" w:rsidP="004A218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73B" w:rsidTr="004A2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D4373B" w:rsidRDefault="00D4373B" w:rsidP="00AC1A38">
            <w:pPr>
              <w:pStyle w:val="ListParagraph"/>
              <w:numPr>
                <w:ilvl w:val="0"/>
                <w:numId w:val="13"/>
              </w:numPr>
            </w:pPr>
            <w:r>
              <w:t>[</w:t>
            </w:r>
            <w:r w:rsidR="00AC1A38">
              <w:t>New</w:t>
            </w:r>
            <w:r>
              <w:t xml:space="preserve">] </w:t>
            </w:r>
            <w:r w:rsidR="00AC1A38">
              <w:t>Fitur Hapus End Of Day</w:t>
            </w:r>
          </w:p>
        </w:tc>
        <w:tc>
          <w:tcPr>
            <w:tcW w:w="2247" w:type="dxa"/>
          </w:tcPr>
          <w:p w:rsidR="00D4373B" w:rsidRDefault="00D4373B" w:rsidP="004A218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73B" w:rsidTr="004A2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D4373B" w:rsidRDefault="00D4373B" w:rsidP="00AC1A38">
            <w:pPr>
              <w:pStyle w:val="ListParagraph"/>
              <w:numPr>
                <w:ilvl w:val="0"/>
                <w:numId w:val="13"/>
              </w:numPr>
            </w:pPr>
            <w:r>
              <w:t>[</w:t>
            </w:r>
            <w:r w:rsidR="00AC1A38">
              <w:t>Bug Fixing</w:t>
            </w:r>
            <w:r>
              <w:t xml:space="preserve">] </w:t>
            </w:r>
            <w:r w:rsidR="00AC1A38">
              <w:t>Setelah Simpan Faktur Penjualan Jenis Faktur berubah ke Salesman (Fixed : Jenis Faktur setelah simpan sesuai Jenis terakhir yang disimpan)</w:t>
            </w:r>
          </w:p>
        </w:tc>
        <w:tc>
          <w:tcPr>
            <w:tcW w:w="2247" w:type="dxa"/>
          </w:tcPr>
          <w:p w:rsidR="00D4373B" w:rsidRDefault="00D4373B" w:rsidP="004A218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A38" w:rsidTr="004A2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AC1A38" w:rsidRDefault="00AC1A38" w:rsidP="00AC1A38">
            <w:pPr>
              <w:pStyle w:val="ListParagraph"/>
              <w:numPr>
                <w:ilvl w:val="0"/>
                <w:numId w:val="13"/>
              </w:numPr>
            </w:pPr>
            <w:bookmarkStart w:id="0" w:name="_GoBack"/>
            <w:bookmarkEnd w:id="0"/>
            <w:r>
              <w:t>[New] Aktivasi Log Edit &amp; Hapus Faktur Penjualan</w:t>
            </w:r>
          </w:p>
        </w:tc>
        <w:tc>
          <w:tcPr>
            <w:tcW w:w="2247" w:type="dxa"/>
          </w:tcPr>
          <w:p w:rsidR="00AC1A38" w:rsidRDefault="00AC1A38" w:rsidP="004A218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73B" w:rsidRPr="00B35CBE" w:rsidTr="004A21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:rsidR="00D4373B" w:rsidRDefault="0071659C" w:rsidP="004A218F">
            <w:sdt>
              <w:sdtPr>
                <w:rPr>
                  <w:rStyle w:val="Emphasis"/>
                </w:rPr>
                <w:alias w:val="Total:"/>
                <w:tag w:val="Total:"/>
                <w:id w:val="-1193138165"/>
                <w:placeholder>
                  <w:docPart w:val="4A03B24E84F24DB5B4B1B892BB59708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D4373B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:rsidR="00D4373B" w:rsidRPr="00B35CBE" w:rsidRDefault="00AC1A38" w:rsidP="004A218F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Rp 100.000</w:t>
            </w:r>
          </w:p>
        </w:tc>
      </w:tr>
    </w:tbl>
    <w:p w:rsidR="00D4373B" w:rsidRDefault="00D4373B" w:rsidP="007836FE">
      <w:pPr>
        <w:rPr>
          <w:rFonts w:cstheme="minorHAnsi"/>
          <w:i/>
          <w:color w:val="auto"/>
        </w:rPr>
      </w:pPr>
    </w:p>
    <w:p w:rsidR="007836FE" w:rsidRPr="007836FE" w:rsidRDefault="007836FE" w:rsidP="007836FE">
      <w:pPr>
        <w:rPr>
          <w:rFonts w:cstheme="minorHAnsi"/>
          <w:i/>
          <w:color w:val="262626" w:themeColor="text1" w:themeTint="D9"/>
        </w:rPr>
      </w:pPr>
      <w:r w:rsidRPr="007836FE">
        <w:rPr>
          <w:rFonts w:cstheme="minorHAnsi"/>
          <w:i/>
          <w:color w:val="262626" w:themeColor="text1" w:themeTint="D9"/>
        </w:rPr>
        <w:t xml:space="preserve">**Konfirmasi pembayaran bisa melalui telepon atau chat via whats up di nomor </w:t>
      </w:r>
      <w:r w:rsidRPr="007836FE">
        <w:rPr>
          <w:i/>
        </w:rPr>
        <w:t>087734946272</w:t>
      </w:r>
    </w:p>
    <w:p w:rsidR="001305C3" w:rsidRDefault="0071659C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4A72823B2B5D485B9D120E0D7D74383A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9C" w:rsidRDefault="0071659C">
      <w:pPr>
        <w:spacing w:line="240" w:lineRule="auto"/>
      </w:pPr>
      <w:r>
        <w:separator/>
      </w:r>
    </w:p>
  </w:endnote>
  <w:endnote w:type="continuationSeparator" w:id="0">
    <w:p w:rsidR="0071659C" w:rsidRDefault="00716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Page number(Bottom of the page):"/>
      <w:tag w:val="Page number(Bottom of the page):"/>
      <w:id w:val="-118231415"/>
      <w:placeholder>
        <w:docPart w:val="53896B5033AC4BE1A4C8DEB6D7A8F656"/>
      </w:placeholder>
      <w:showingPlcHdr/>
      <w15:appearance w15:val="hidden"/>
    </w:sdtPr>
    <w:sdtEndPr/>
    <w:sdtContent>
      <w:p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9C" w:rsidRDefault="0071659C">
      <w:pPr>
        <w:spacing w:line="240" w:lineRule="auto"/>
      </w:pPr>
      <w:r>
        <w:separator/>
      </w:r>
    </w:p>
  </w:footnote>
  <w:footnote w:type="continuationSeparator" w:id="0">
    <w:p w:rsidR="0071659C" w:rsidRDefault="00716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543E94"/>
    <w:multiLevelType w:val="hybridMultilevel"/>
    <w:tmpl w:val="75D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8056F"/>
    <w:multiLevelType w:val="hybridMultilevel"/>
    <w:tmpl w:val="73D2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232C8"/>
    <w:multiLevelType w:val="hybridMultilevel"/>
    <w:tmpl w:val="0D18D2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6"/>
    <w:rsid w:val="00045B83"/>
    <w:rsid w:val="00047EFB"/>
    <w:rsid w:val="00070619"/>
    <w:rsid w:val="000A552D"/>
    <w:rsid w:val="000A6FD7"/>
    <w:rsid w:val="000A7801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30BF2"/>
    <w:rsid w:val="0036648F"/>
    <w:rsid w:val="00366DD3"/>
    <w:rsid w:val="003703BF"/>
    <w:rsid w:val="00375C70"/>
    <w:rsid w:val="00386098"/>
    <w:rsid w:val="003B4F9C"/>
    <w:rsid w:val="003B754A"/>
    <w:rsid w:val="003E2C99"/>
    <w:rsid w:val="00404D40"/>
    <w:rsid w:val="00424AE2"/>
    <w:rsid w:val="00451AC8"/>
    <w:rsid w:val="004672A7"/>
    <w:rsid w:val="00553E6E"/>
    <w:rsid w:val="00605396"/>
    <w:rsid w:val="006224C3"/>
    <w:rsid w:val="00652283"/>
    <w:rsid w:val="006577CA"/>
    <w:rsid w:val="00672BAA"/>
    <w:rsid w:val="0068504E"/>
    <w:rsid w:val="006C420F"/>
    <w:rsid w:val="007040E6"/>
    <w:rsid w:val="0071659C"/>
    <w:rsid w:val="00737EF9"/>
    <w:rsid w:val="00780CA3"/>
    <w:rsid w:val="007836FE"/>
    <w:rsid w:val="007939A3"/>
    <w:rsid w:val="007E1C72"/>
    <w:rsid w:val="00800EAE"/>
    <w:rsid w:val="008C1CB7"/>
    <w:rsid w:val="0092461E"/>
    <w:rsid w:val="009450CA"/>
    <w:rsid w:val="00982018"/>
    <w:rsid w:val="009863CD"/>
    <w:rsid w:val="009B1EA2"/>
    <w:rsid w:val="00A003D0"/>
    <w:rsid w:val="00A0185B"/>
    <w:rsid w:val="00A2327F"/>
    <w:rsid w:val="00A350F6"/>
    <w:rsid w:val="00A96042"/>
    <w:rsid w:val="00AA1304"/>
    <w:rsid w:val="00AC1A38"/>
    <w:rsid w:val="00B35CBE"/>
    <w:rsid w:val="00B35EF3"/>
    <w:rsid w:val="00B511E3"/>
    <w:rsid w:val="00B54B52"/>
    <w:rsid w:val="00B70BA4"/>
    <w:rsid w:val="00B862E8"/>
    <w:rsid w:val="00BA25D6"/>
    <w:rsid w:val="00BB5412"/>
    <w:rsid w:val="00C11181"/>
    <w:rsid w:val="00C26B3F"/>
    <w:rsid w:val="00C506F0"/>
    <w:rsid w:val="00CF7429"/>
    <w:rsid w:val="00D4373B"/>
    <w:rsid w:val="00D87EEF"/>
    <w:rsid w:val="00DB31AE"/>
    <w:rsid w:val="00DD2806"/>
    <w:rsid w:val="00E54B4D"/>
    <w:rsid w:val="00E603D0"/>
    <w:rsid w:val="00E700C3"/>
    <w:rsid w:val="00EE7469"/>
    <w:rsid w:val="00FB29E4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ECB89-B8C2-4414-B120-94DDCB9B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febrian.mand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and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8F44E39354428BE514229E34C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4954-9CBA-4902-BB2B-F180D5536E36}"/>
      </w:docPartPr>
      <w:docPartBody>
        <w:p w:rsidR="00F62D05" w:rsidRDefault="00514DD3">
          <w:pPr>
            <w:pStyle w:val="7F88F44E39354428BE514229E34C6106"/>
          </w:pPr>
          <w:r w:rsidRPr="006224C3">
            <w:t>Company Name</w:t>
          </w:r>
        </w:p>
      </w:docPartBody>
    </w:docPart>
    <w:docPart>
      <w:docPartPr>
        <w:name w:val="B3F20C08FD0B401798E465C7822D8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A696-9761-44B2-B657-28417F0ABA28}"/>
      </w:docPartPr>
      <w:docPartBody>
        <w:p w:rsidR="00F62D05" w:rsidRDefault="00514DD3">
          <w:pPr>
            <w:pStyle w:val="B3F20C08FD0B401798E465C7822D87A8"/>
          </w:pPr>
          <w:r>
            <w:t>invoice</w:t>
          </w:r>
        </w:p>
      </w:docPartBody>
    </w:docPart>
    <w:docPart>
      <w:docPartPr>
        <w:name w:val="EB0FAC197C0942D3A474951653C0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7DD0-DBD6-4495-B353-588D49274313}"/>
      </w:docPartPr>
      <w:docPartBody>
        <w:p w:rsidR="00F62D05" w:rsidRDefault="00514DD3">
          <w:pPr>
            <w:pStyle w:val="EB0FAC197C0942D3A474951653C0C617"/>
          </w:pPr>
          <w:r w:rsidRPr="00BB5412">
            <w:t>Phone</w:t>
          </w:r>
        </w:p>
      </w:docPartBody>
    </w:docPart>
    <w:docPart>
      <w:docPartPr>
        <w:name w:val="82A2D20C89F64081B6309DEC65BF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271F-E234-4C45-BFD3-178C7E1F398E}"/>
      </w:docPartPr>
      <w:docPartBody>
        <w:p w:rsidR="00F62D05" w:rsidRDefault="00514DD3">
          <w:pPr>
            <w:pStyle w:val="82A2D20C89F64081B6309DEC65BFD500"/>
          </w:pPr>
          <w:r w:rsidRPr="00BB5412">
            <w:t>Email</w:t>
          </w:r>
        </w:p>
      </w:docPartBody>
    </w:docPart>
    <w:docPart>
      <w:docPartPr>
        <w:name w:val="1C79A03496FD4053916F4999BA79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2E7C-19AC-49B0-B930-ECDB84D16839}"/>
      </w:docPartPr>
      <w:docPartBody>
        <w:p w:rsidR="00F62D05" w:rsidRDefault="00514DD3">
          <w:pPr>
            <w:pStyle w:val="1C79A03496FD4053916F4999BA7986F1"/>
          </w:pPr>
          <w:r>
            <w:t>|</w:t>
          </w:r>
        </w:p>
      </w:docPartBody>
    </w:docPart>
    <w:docPart>
      <w:docPartPr>
        <w:name w:val="D92F2BC7AABE471B91A896E046063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4169-141B-4F88-BBE4-551183DFE0FA}"/>
      </w:docPartPr>
      <w:docPartBody>
        <w:p w:rsidR="00F62D05" w:rsidRDefault="00514DD3">
          <w:pPr>
            <w:pStyle w:val="D92F2BC7AABE471B91A896E046063DF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94BF020425C843CF9A103DD80F57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1326-99AC-4B5D-9D55-39A0B7909200}"/>
      </w:docPartPr>
      <w:docPartBody>
        <w:p w:rsidR="00F62D05" w:rsidRDefault="00514DD3">
          <w:pPr>
            <w:pStyle w:val="94BF020425C843CF9A103DD80F57F9A0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CE4B690F24284654972C3CA3F0010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8A73-DEB8-41BA-959C-86C8177DB082}"/>
      </w:docPartPr>
      <w:docPartBody>
        <w:p w:rsidR="00F62D05" w:rsidRDefault="00514DD3">
          <w:pPr>
            <w:pStyle w:val="CE4B690F24284654972C3CA3F001094F"/>
          </w:pPr>
          <w:r w:rsidRPr="00BB5412">
            <w:t>TO</w:t>
          </w:r>
        </w:p>
      </w:docPartBody>
    </w:docPart>
    <w:docPart>
      <w:docPartPr>
        <w:name w:val="BD7A10673869420081B81D8DF59B4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AA1FB-AF56-4562-BFFD-11801247C482}"/>
      </w:docPartPr>
      <w:docPartBody>
        <w:p w:rsidR="00F62D05" w:rsidRDefault="00514DD3">
          <w:pPr>
            <w:pStyle w:val="BD7A10673869420081B81D8DF59B47BA"/>
          </w:pPr>
          <w:r w:rsidRPr="00652283">
            <w:rPr>
              <w:rStyle w:val="Strong"/>
            </w:rPr>
            <w:t>FOR</w:t>
          </w:r>
        </w:p>
      </w:docPartBody>
    </w:docPart>
    <w:docPart>
      <w:docPartPr>
        <w:name w:val="53896B5033AC4BE1A4C8DEB6D7A8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19D65-01B5-45F2-89D9-B47ED452702B}"/>
      </w:docPartPr>
      <w:docPartBody>
        <w:p w:rsidR="00F62D05" w:rsidRDefault="00514DD3">
          <w:pPr>
            <w:pStyle w:val="53896B5033AC4BE1A4C8DEB6D7A8F656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4A72823B2B5D485B9D120E0D7D74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D9D5-7014-4C5C-AF0E-162E0F6C9183}"/>
      </w:docPartPr>
      <w:docPartBody>
        <w:p w:rsidR="00F62D05" w:rsidRDefault="00514DD3">
          <w:pPr>
            <w:pStyle w:val="4A72823B2B5D485B9D120E0D7D74383A"/>
          </w:pPr>
          <w:r>
            <w:t>Thank you for your business!</w:t>
          </w:r>
        </w:p>
      </w:docPartBody>
    </w:docPart>
    <w:docPart>
      <w:docPartPr>
        <w:name w:val="4A03B24E84F24DB5B4B1B892BB59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5B20-DB07-48E6-859D-8B54E196C7BD}"/>
      </w:docPartPr>
      <w:docPartBody>
        <w:p w:rsidR="0021691E" w:rsidRDefault="00F62D05" w:rsidP="00F62D05">
          <w:pPr>
            <w:pStyle w:val="4A03B24E84F24DB5B4B1B892BB59708F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3"/>
    <w:rsid w:val="0021691E"/>
    <w:rsid w:val="004B53D3"/>
    <w:rsid w:val="00514DD3"/>
    <w:rsid w:val="00834E4C"/>
    <w:rsid w:val="00902387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8F44E39354428BE514229E34C6106">
    <w:name w:val="7F88F44E39354428BE514229E34C610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495C14B516F5449A90EB5AC604D12C8F">
    <w:name w:val="495C14B516F5449A90EB5AC604D12C8F"/>
  </w:style>
  <w:style w:type="paragraph" w:customStyle="1" w:styleId="B3F20C08FD0B401798E465C7822D87A8">
    <w:name w:val="B3F20C08FD0B401798E465C7822D87A8"/>
  </w:style>
  <w:style w:type="paragraph" w:customStyle="1" w:styleId="3FF74C4E04BF4B7EBFE9CC1D72CCF01C">
    <w:name w:val="3FF74C4E04BF4B7EBFE9CC1D72CCF01C"/>
  </w:style>
  <w:style w:type="paragraph" w:customStyle="1" w:styleId="4141538362C74D7F999CEE07F98D08A6">
    <w:name w:val="4141538362C74D7F999CEE07F98D08A6"/>
  </w:style>
  <w:style w:type="paragraph" w:customStyle="1" w:styleId="EB0FAC197C0942D3A474951653C0C617">
    <w:name w:val="EB0FAC197C0942D3A474951653C0C617"/>
  </w:style>
  <w:style w:type="paragraph" w:customStyle="1" w:styleId="C7FA012E47A5438DB95862B091A3555A">
    <w:name w:val="C7FA012E47A5438DB95862B091A3555A"/>
  </w:style>
  <w:style w:type="paragraph" w:customStyle="1" w:styleId="DEE869A96B724EC5A96310A4F82A7860">
    <w:name w:val="DEE869A96B724EC5A96310A4F82A7860"/>
  </w:style>
  <w:style w:type="paragraph" w:customStyle="1" w:styleId="A141134D1FCF498CAF0DA8E80395ADF6">
    <w:name w:val="A141134D1FCF498CAF0DA8E80395ADF6"/>
  </w:style>
  <w:style w:type="paragraph" w:customStyle="1" w:styleId="F46555B4409844E682A0C162399E1D63">
    <w:name w:val="F46555B4409844E682A0C162399E1D63"/>
  </w:style>
  <w:style w:type="paragraph" w:customStyle="1" w:styleId="82A2D20C89F64081B6309DEC65BFD500">
    <w:name w:val="82A2D20C89F64081B6309DEC65BFD500"/>
  </w:style>
  <w:style w:type="paragraph" w:customStyle="1" w:styleId="1C79A03496FD4053916F4999BA7986F1">
    <w:name w:val="1C79A03496FD4053916F4999BA7986F1"/>
  </w:style>
  <w:style w:type="paragraph" w:customStyle="1" w:styleId="35786E015035416AB386AB04E56632C2">
    <w:name w:val="35786E015035416AB386AB04E56632C2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E74B5" w:themeColor="accent1" w:themeShade="BF"/>
    </w:rPr>
  </w:style>
  <w:style w:type="paragraph" w:customStyle="1" w:styleId="D92F2BC7AABE471B91A896E046063DF4">
    <w:name w:val="D92F2BC7AABE471B91A896E046063DF4"/>
  </w:style>
  <w:style w:type="paragraph" w:customStyle="1" w:styleId="F7C4EA53572E4755BB6AA0C380FFE4D5">
    <w:name w:val="F7C4EA53572E4755BB6AA0C380FFE4D5"/>
  </w:style>
  <w:style w:type="paragraph" w:customStyle="1" w:styleId="94BF020425C843CF9A103DD80F57F9A0">
    <w:name w:val="94BF020425C843CF9A103DD80F57F9A0"/>
  </w:style>
  <w:style w:type="paragraph" w:customStyle="1" w:styleId="C279797491C3483E80FCA44334522152">
    <w:name w:val="C279797491C3483E80FCA44334522152"/>
  </w:style>
  <w:style w:type="paragraph" w:customStyle="1" w:styleId="CE4B690F24284654972C3CA3F001094F">
    <w:name w:val="CE4B690F24284654972C3CA3F001094F"/>
  </w:style>
  <w:style w:type="paragraph" w:customStyle="1" w:styleId="97568A783A864E5F882069765AAB5F39">
    <w:name w:val="97568A783A864E5F882069765AAB5F39"/>
  </w:style>
  <w:style w:type="paragraph" w:customStyle="1" w:styleId="17B3E69A82AA41B58C9C7DEFF3554AEA">
    <w:name w:val="17B3E69A82AA41B58C9C7DEFF3554AEA"/>
  </w:style>
  <w:style w:type="paragraph" w:customStyle="1" w:styleId="8E056758F7CA44EAA1E9C6EE2A935770">
    <w:name w:val="8E056758F7CA44EAA1E9C6EE2A935770"/>
  </w:style>
  <w:style w:type="paragraph" w:customStyle="1" w:styleId="182B66B747C6450CBF718407C86334DD">
    <w:name w:val="182B66B747C6450CBF718407C86334DD"/>
  </w:style>
  <w:style w:type="paragraph" w:customStyle="1" w:styleId="BD7A10673869420081B81D8DF59B47BA">
    <w:name w:val="BD7A10673869420081B81D8DF59B47BA"/>
  </w:style>
  <w:style w:type="paragraph" w:customStyle="1" w:styleId="5D3E263F39E84FADACA9A4472AD8FDDF">
    <w:name w:val="5D3E263F39E84FADACA9A4472AD8FDDF"/>
  </w:style>
  <w:style w:type="paragraph" w:customStyle="1" w:styleId="67F8AF831CDE41B1BF2B4CDB2BDF71A0">
    <w:name w:val="67F8AF831CDE41B1BF2B4CDB2BDF71A0"/>
  </w:style>
  <w:style w:type="paragraph" w:customStyle="1" w:styleId="4BAA2BED82A5437994C1E269625C5211">
    <w:name w:val="4BAA2BED82A5437994C1E269625C5211"/>
  </w:style>
  <w:style w:type="character" w:styleId="Emphasis">
    <w:name w:val="Emphasis"/>
    <w:basedOn w:val="DefaultParagraphFont"/>
    <w:uiPriority w:val="13"/>
    <w:qFormat/>
    <w:rPr>
      <w:b/>
      <w:iCs/>
      <w:color w:val="2E74B5" w:themeColor="accent1" w:themeShade="BF"/>
    </w:rPr>
  </w:style>
  <w:style w:type="paragraph" w:customStyle="1" w:styleId="CEDB7032143A4CA3B24408146AA10AA7">
    <w:name w:val="CEDB7032143A4CA3B24408146AA10AA7"/>
  </w:style>
  <w:style w:type="paragraph" w:customStyle="1" w:styleId="3005E53B00AB4EDC83D4D90D31A7B9EA">
    <w:name w:val="3005E53B00AB4EDC83D4D90D31A7B9EA"/>
  </w:style>
  <w:style w:type="paragraph" w:customStyle="1" w:styleId="BAD2CA8AA5B54133A1D3AE01D0BD2E85">
    <w:name w:val="BAD2CA8AA5B54133A1D3AE01D0BD2E85"/>
  </w:style>
  <w:style w:type="paragraph" w:customStyle="1" w:styleId="C14951A149D84B5986C063841883E9BC">
    <w:name w:val="C14951A149D84B5986C063841883E9BC"/>
  </w:style>
  <w:style w:type="paragraph" w:customStyle="1" w:styleId="96EF234070BF47759FE71CCB15016C62">
    <w:name w:val="96EF234070BF47759FE71CCB15016C62"/>
  </w:style>
  <w:style w:type="paragraph" w:customStyle="1" w:styleId="68AA1E8BBC5147229E5305A2736C9897">
    <w:name w:val="68AA1E8BBC5147229E5305A2736C9897"/>
  </w:style>
  <w:style w:type="paragraph" w:customStyle="1" w:styleId="9602BB6553464419B103FF253FFD879E">
    <w:name w:val="9602BB6553464419B103FF253FFD879E"/>
  </w:style>
  <w:style w:type="paragraph" w:customStyle="1" w:styleId="EE713995691D466CB899017086729A6F">
    <w:name w:val="EE713995691D466CB899017086729A6F"/>
  </w:style>
  <w:style w:type="paragraph" w:customStyle="1" w:styleId="048668161FBE42228306801932CFCAE2">
    <w:name w:val="048668161FBE42228306801932CFCAE2"/>
  </w:style>
  <w:style w:type="paragraph" w:customStyle="1" w:styleId="D913941B3D1143F49048F4E7BE9B5EA6">
    <w:name w:val="D913941B3D1143F49048F4E7BE9B5EA6"/>
  </w:style>
  <w:style w:type="paragraph" w:customStyle="1" w:styleId="830DD2BCFA9846B19003B64310FDA2E5">
    <w:name w:val="830DD2BCFA9846B19003B64310FDA2E5"/>
  </w:style>
  <w:style w:type="paragraph" w:customStyle="1" w:styleId="E821B1EBEDB44ABAA9BA8E5AC58C839E">
    <w:name w:val="E821B1EBEDB44ABAA9BA8E5AC58C839E"/>
  </w:style>
  <w:style w:type="paragraph" w:customStyle="1" w:styleId="1F877F5CFAF340488CDEC4A3888905C3">
    <w:name w:val="1F877F5CFAF340488CDEC4A3888905C3"/>
  </w:style>
  <w:style w:type="paragraph" w:customStyle="1" w:styleId="DD6E20B2B32E4312BCCB8B1C2519534D">
    <w:name w:val="DD6E20B2B32E4312BCCB8B1C2519534D"/>
  </w:style>
  <w:style w:type="paragraph" w:customStyle="1" w:styleId="D06443A4A844433B827232B278CF1463">
    <w:name w:val="D06443A4A844433B827232B278CF1463"/>
  </w:style>
  <w:style w:type="paragraph" w:customStyle="1" w:styleId="BCADE07CDE3E43258BB94E7AE6BE8456">
    <w:name w:val="BCADE07CDE3E43258BB94E7AE6BE8456"/>
  </w:style>
  <w:style w:type="paragraph" w:customStyle="1" w:styleId="0A0DBA4C1ADE4A06BBF2B9AA35E83F1D">
    <w:name w:val="0A0DBA4C1ADE4A06BBF2B9AA35E83F1D"/>
  </w:style>
  <w:style w:type="paragraph" w:customStyle="1" w:styleId="0427FFA424064F85BEFAE20A3D05BF8C">
    <w:name w:val="0427FFA424064F85BEFAE20A3D05BF8C"/>
  </w:style>
  <w:style w:type="paragraph" w:customStyle="1" w:styleId="46A7068D78E24848B2F94A8E1113A800">
    <w:name w:val="46A7068D78E24848B2F94A8E1113A800"/>
  </w:style>
  <w:style w:type="paragraph" w:customStyle="1" w:styleId="B960399240A14F8E9BC1EBA774DD59B9">
    <w:name w:val="B960399240A14F8E9BC1EBA774DD59B9"/>
  </w:style>
  <w:style w:type="paragraph" w:customStyle="1" w:styleId="4DF13F959940451395F6DAD81B3E6925">
    <w:name w:val="4DF13F959940451395F6DAD81B3E6925"/>
  </w:style>
  <w:style w:type="paragraph" w:customStyle="1" w:styleId="364BA601E01B46B4AAD613E938E67BDA">
    <w:name w:val="364BA601E01B46B4AAD613E938E67BDA"/>
  </w:style>
  <w:style w:type="paragraph" w:customStyle="1" w:styleId="3D7B7630DAE244A780ABE5CD970C6531">
    <w:name w:val="3D7B7630DAE244A780ABE5CD970C6531"/>
  </w:style>
  <w:style w:type="paragraph" w:customStyle="1" w:styleId="9A3986AC44E2443A872B5943B92EE1D9">
    <w:name w:val="9A3986AC44E2443A872B5943B92EE1D9"/>
  </w:style>
  <w:style w:type="paragraph" w:customStyle="1" w:styleId="6FA6EF8DA0A645DEA8B4A7BC11A5CCBD">
    <w:name w:val="6FA6EF8DA0A645DEA8B4A7BC11A5CCBD"/>
  </w:style>
  <w:style w:type="paragraph" w:customStyle="1" w:styleId="2550BAF8B470456FA21ED3189FD7984F">
    <w:name w:val="2550BAF8B470456FA21ED3189FD7984F"/>
  </w:style>
  <w:style w:type="paragraph" w:customStyle="1" w:styleId="7A3180ED71584205B9458907DE1FFFE8">
    <w:name w:val="7A3180ED71584205B9458907DE1FFFE8"/>
  </w:style>
  <w:style w:type="paragraph" w:customStyle="1" w:styleId="1085B30634014481BAC04157D0160AE4">
    <w:name w:val="1085B30634014481BAC04157D0160AE4"/>
  </w:style>
  <w:style w:type="paragraph" w:customStyle="1" w:styleId="58DD8B70045B4A56B69D1A935F666173">
    <w:name w:val="58DD8B70045B4A56B69D1A935F666173"/>
  </w:style>
  <w:style w:type="paragraph" w:customStyle="1" w:styleId="1E0B9DC25CCD4E39995FC1812B877E50">
    <w:name w:val="1E0B9DC25CCD4E39995FC1812B877E50"/>
  </w:style>
  <w:style w:type="paragraph" w:customStyle="1" w:styleId="3E6EECEDBCF04BD78047D08C2F5E6057">
    <w:name w:val="3E6EECEDBCF04BD78047D08C2F5E6057"/>
  </w:style>
  <w:style w:type="paragraph" w:customStyle="1" w:styleId="6670D472C9BC45E39104E729366C8CC4">
    <w:name w:val="6670D472C9BC45E39104E729366C8CC4"/>
  </w:style>
  <w:style w:type="paragraph" w:customStyle="1" w:styleId="425DC4A6D2A34697B9A737F5053FF93A">
    <w:name w:val="425DC4A6D2A34697B9A737F5053FF93A"/>
  </w:style>
  <w:style w:type="paragraph" w:customStyle="1" w:styleId="9990B05BCDFB40298BF3B80D7815460B">
    <w:name w:val="9990B05BCDFB40298BF3B80D7815460B"/>
  </w:style>
  <w:style w:type="paragraph" w:customStyle="1" w:styleId="C5674CCD4AFA4262A8FEB81044B310AE">
    <w:name w:val="C5674CCD4AFA4262A8FEB81044B310AE"/>
  </w:style>
  <w:style w:type="paragraph" w:customStyle="1" w:styleId="ABEB61F38D9049698A55D9917FC0E988">
    <w:name w:val="ABEB61F38D9049698A55D9917FC0E988"/>
  </w:style>
  <w:style w:type="paragraph" w:customStyle="1" w:styleId="46958903AC2A4E9881ABED2C67092F3A">
    <w:name w:val="46958903AC2A4E9881ABED2C67092F3A"/>
  </w:style>
  <w:style w:type="paragraph" w:customStyle="1" w:styleId="356F29AC411443DC92D039C647EE28DD">
    <w:name w:val="356F29AC411443DC92D039C647EE28DD"/>
  </w:style>
  <w:style w:type="paragraph" w:customStyle="1" w:styleId="C2AD7520040A452ABB74904D6D08896E">
    <w:name w:val="C2AD7520040A452ABB74904D6D08896E"/>
  </w:style>
  <w:style w:type="paragraph" w:customStyle="1" w:styleId="E5F446799BA04CC7A10B8B39E3DEB48D">
    <w:name w:val="E5F446799BA04CC7A10B8B39E3DEB48D"/>
  </w:style>
  <w:style w:type="paragraph" w:customStyle="1" w:styleId="7AC0AF5FCEDF4426A4B442AC7EC87D1A">
    <w:name w:val="7AC0AF5FCEDF4426A4B442AC7EC87D1A"/>
  </w:style>
  <w:style w:type="paragraph" w:customStyle="1" w:styleId="89B6B12672BF4D02B5988E17C4FACD2A">
    <w:name w:val="89B6B12672BF4D02B5988E17C4FACD2A"/>
  </w:style>
  <w:style w:type="paragraph" w:customStyle="1" w:styleId="0472028C21DA423FAF60E3C199F355B3">
    <w:name w:val="0472028C21DA423FAF60E3C199F355B3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49E59B1A712C4424B7192E4F5F0550BD">
    <w:name w:val="49E59B1A712C4424B7192E4F5F0550BD"/>
  </w:style>
  <w:style w:type="paragraph" w:customStyle="1" w:styleId="1C71A0F16180478D8D3CEB2E8E115F35">
    <w:name w:val="1C71A0F16180478D8D3CEB2E8E115F35"/>
  </w:style>
  <w:style w:type="paragraph" w:customStyle="1" w:styleId="945F4509BE9F4CD099BD0DEFC27F8AA5">
    <w:name w:val="945F4509BE9F4CD099BD0DEFC27F8AA5"/>
  </w:style>
  <w:style w:type="paragraph" w:customStyle="1" w:styleId="53896B5033AC4BE1A4C8DEB6D7A8F656">
    <w:name w:val="53896B5033AC4BE1A4C8DEB6D7A8F656"/>
  </w:style>
  <w:style w:type="paragraph" w:customStyle="1" w:styleId="FD9D81BBCDE0494891CD90A3B9B9BA09">
    <w:name w:val="FD9D81BBCDE0494891CD90A3B9B9BA09"/>
  </w:style>
  <w:style w:type="paragraph" w:customStyle="1" w:styleId="4A72823B2B5D485B9D120E0D7D74383A">
    <w:name w:val="4A72823B2B5D485B9D120E0D7D74383A"/>
  </w:style>
  <w:style w:type="paragraph" w:customStyle="1" w:styleId="4A03B24E84F24DB5B4B1B892BB59708F">
    <w:name w:val="4A03B24E84F24DB5B4B1B892BB59708F"/>
    <w:rsid w:val="00F62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>AutoPart Software</cp:keywords>
  <cp:lastModifiedBy>fmanda</cp:lastModifiedBy>
  <cp:revision>2</cp:revision>
  <dcterms:created xsi:type="dcterms:W3CDTF">2019-09-21T12:00:00Z</dcterms:created>
  <dcterms:modified xsi:type="dcterms:W3CDTF">2019-09-21T12:00:00Z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